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AE0231" w14:paraId="7F0AD555" w14:textId="77777777" w:rsidTr="009B26B3">
        <w:trPr>
          <w:trHeight w:hRule="exact" w:val="2835"/>
        </w:trPr>
        <w:tc>
          <w:tcPr>
            <w:tcW w:w="9640" w:type="dxa"/>
            <w:gridSpan w:val="2"/>
          </w:tcPr>
          <w:p w14:paraId="154B2659" w14:textId="77777777" w:rsidR="00AE0231" w:rsidRDefault="00AE0231" w:rsidP="009B26B3">
            <w:pPr>
              <w:rPr>
                <w:rFonts w:ascii="Arial Narrow" w:hAnsi="Arial Narrow" w:cs="Arial Narrow"/>
                <w:bCs/>
                <w:iCs/>
              </w:rPr>
            </w:pPr>
          </w:p>
        </w:tc>
      </w:tr>
      <w:tr w:rsidR="00AE0231" w14:paraId="6E092B15" w14:textId="77777777" w:rsidTr="009B26B3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14:paraId="5DA71623" w14:textId="4A3B15E3" w:rsidR="00AE0231" w:rsidRDefault="00293939" w:rsidP="00582100">
            <w:pPr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t>Sem</w:t>
            </w:r>
            <w:r w:rsidR="00582100">
              <w:rPr>
                <w:rFonts w:ascii="Arial Narrow" w:hAnsi="Arial Narrow" w:cs="Arial Narrow"/>
                <w:b/>
                <w:bCs/>
                <w:sz w:val="48"/>
                <w:szCs w:val="48"/>
              </w:rPr>
              <w:t>estrál</w:t>
            </w: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t xml:space="preserve">ní projekt č. </w:t>
            </w:r>
            <w:r w:rsidR="00070005">
              <w:rPr>
                <w:rFonts w:ascii="Arial Narrow" w:hAnsi="Arial Narrow" w:cs="Arial Narrow"/>
                <w:b/>
                <w:bCs/>
                <w:sz w:val="48"/>
                <w:szCs w:val="48"/>
              </w:rPr>
              <w:t>2</w:t>
            </w:r>
          </w:p>
        </w:tc>
      </w:tr>
      <w:tr w:rsidR="00AE0231" w14:paraId="11ED6E69" w14:textId="77777777" w:rsidTr="009B26B3">
        <w:trPr>
          <w:trHeight w:hRule="exact" w:val="567"/>
        </w:trPr>
        <w:tc>
          <w:tcPr>
            <w:tcW w:w="9640" w:type="dxa"/>
            <w:gridSpan w:val="2"/>
          </w:tcPr>
          <w:p w14:paraId="70C6B3D2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14:paraId="1EBC3D9B" w14:textId="77777777" w:rsidTr="009B26B3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14:paraId="5CB17401" w14:textId="013E136F" w:rsidR="00AE0231" w:rsidRDefault="00070005" w:rsidP="009B26B3">
            <w:pPr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David Papaj</w:t>
            </w:r>
          </w:p>
        </w:tc>
      </w:tr>
      <w:tr w:rsidR="00AE0231" w14:paraId="6C5196A2" w14:textId="77777777" w:rsidTr="009B26B3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14:paraId="369424B9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14:paraId="2AE5224D" w14:textId="77777777" w:rsidTr="009B26B3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14:paraId="110CC55B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14:paraId="31FBFB51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14:paraId="732CEA22" w14:textId="77777777" w:rsidTr="0056551F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14:paraId="3361AF94" w14:textId="77777777" w:rsidR="00F276DB" w:rsidRDefault="006C7521" w:rsidP="009B26B3">
            <w:pPr>
              <w:ind w:left="284" w:right="284"/>
              <w:rPr>
                <w:rFonts w:ascii="Arial Narrow" w:hAnsi="Arial Narrow" w:cs="Arial Narrow"/>
                <w:sz w:val="32"/>
                <w:szCs w:val="32"/>
              </w:rPr>
            </w:pPr>
            <w:r>
              <w:rPr>
                <w:rStyle w:val="Styl1ablona"/>
              </w:rPr>
              <w:t>Semestrální projekt</w:t>
            </w:r>
          </w:p>
          <w:sdt>
            <w:sdtPr>
              <w:rPr>
                <w:rStyle w:val="Styl1ablona"/>
              </w:rPr>
              <w:alias w:val="Rok odevzdání práce"/>
              <w:tag w:val="Rok"/>
              <w:id w:val="-1062008522"/>
              <w:placeholder>
                <w:docPart w:val="DA6E2F08EA564A8AA93A0A4C06389FA0"/>
              </w:placeholder>
              <w15:color w:val="FF0000"/>
            </w:sdtPr>
            <w:sdtEndPr>
              <w:rPr>
                <w:rStyle w:val="Standardnpsmoodstavce"/>
                <w:rFonts w:ascii="Times New Roman" w:hAnsi="Times New Roman" w:cs="Arial Narrow"/>
                <w:sz w:val="24"/>
                <w:szCs w:val="32"/>
              </w:rPr>
            </w:sdtEndPr>
            <w:sdtContent>
              <w:p w14:paraId="45997ECE" w14:textId="57C53FA1" w:rsidR="00AE0231" w:rsidRDefault="0016172F" w:rsidP="0056551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</w:rPr>
                </w:pPr>
                <w:r>
                  <w:rPr>
                    <w:rStyle w:val="Styl1ablona"/>
                  </w:rPr>
                  <w:t>20</w:t>
                </w:r>
                <w:r w:rsidR="00070005">
                  <w:rPr>
                    <w:rStyle w:val="Styl1ablona"/>
                  </w:rPr>
                  <w:t>21</w:t>
                </w:r>
              </w:p>
            </w:sdtContent>
          </w:sdt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14:paraId="2CA28DF6" w14:textId="77777777" w:rsidR="00AE0231" w:rsidRDefault="001926CE" w:rsidP="009B26B3">
            <w:pPr>
              <w:ind w:left="397" w:right="284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noProof/>
              </w:rPr>
              <w:drawing>
                <wp:inline distT="0" distB="0" distL="0" distR="0" wp14:anchorId="6CC9D0B6" wp14:editId="1558C996">
                  <wp:extent cx="3059997" cy="488171"/>
                  <wp:effectExtent l="0" t="0" r="0" b="762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t-cs_final.png"/>
                          <pic:cNvPicPr/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997" cy="4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231" w14:paraId="1E43D416" w14:textId="77777777" w:rsidTr="009B26B3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14:paraId="1D1F1D67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14:paraId="4DB7C66B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14:paraId="525466DA" w14:textId="77777777" w:rsidTr="009B26B3">
        <w:trPr>
          <w:trHeight w:hRule="exact" w:val="1758"/>
        </w:trPr>
        <w:tc>
          <w:tcPr>
            <w:tcW w:w="9640" w:type="dxa"/>
            <w:gridSpan w:val="2"/>
            <w:tcBorders>
              <w:top w:val="single" w:sz="8" w:space="0" w:color="auto"/>
            </w:tcBorders>
          </w:tcPr>
          <w:p w14:paraId="2B2C01F9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</w:tbl>
    <w:p w14:paraId="0AFA9848" w14:textId="77777777" w:rsidR="0056551F" w:rsidRDefault="0056551F">
      <w:pPr>
        <w:rPr>
          <w:rFonts w:ascii="Arial Narrow" w:hAnsi="Arial Narrow"/>
        </w:rPr>
        <w:sectPr w:rsidR="0056551F" w:rsidSect="00AE0231">
          <w:pgSz w:w="11906" w:h="16838"/>
          <w:pgMar w:top="1134" w:right="851" w:bottom="851" w:left="1418" w:header="709" w:footer="709" w:gutter="0"/>
          <w:cols w:space="708"/>
          <w:docGrid w:linePitch="360"/>
        </w:sectPr>
      </w:pPr>
    </w:p>
    <w:p w14:paraId="4AB0C8E3" w14:textId="77777777" w:rsidR="0056551F" w:rsidRDefault="0056551F" w:rsidP="0056551F"/>
    <w:p w14:paraId="7B179849" w14:textId="77777777" w:rsidR="0096510B" w:rsidRDefault="0096510B" w:rsidP="0096510B">
      <w:pPr>
        <w:pStyle w:val="Obsahcontents"/>
      </w:pPr>
      <w:bookmarkStart w:id="0" w:name="_Toc37577729"/>
      <w:bookmarkStart w:id="1" w:name="_Toc88120440"/>
      <w:bookmarkStart w:id="2" w:name="_Toc88120677"/>
      <w:bookmarkStart w:id="3" w:name="_Toc88120889"/>
      <w:bookmarkStart w:id="4" w:name="_Toc88120993"/>
      <w:bookmarkStart w:id="5" w:name="_Toc88121036"/>
      <w:bookmarkStart w:id="6" w:name="_Toc88121173"/>
      <w:bookmarkStart w:id="7" w:name="_Toc88121547"/>
      <w:bookmarkStart w:id="8" w:name="_Toc88121604"/>
      <w:bookmarkStart w:id="9" w:name="_Toc88121742"/>
      <w:bookmarkStart w:id="10" w:name="_Toc88122008"/>
      <w:bookmarkStart w:id="11" w:name="_Toc88124611"/>
      <w:bookmarkStart w:id="12" w:name="_Toc88124648"/>
      <w:bookmarkStart w:id="13" w:name="_Toc88124798"/>
      <w:bookmarkStart w:id="14" w:name="_Toc88125781"/>
      <w:bookmarkStart w:id="15" w:name="_Toc88126301"/>
      <w:bookmarkStart w:id="16" w:name="_Toc88126452"/>
      <w:bookmarkStart w:id="17" w:name="_Toc88126519"/>
      <w:bookmarkStart w:id="18" w:name="_Toc88126548"/>
      <w:bookmarkStart w:id="19" w:name="_Toc88126764"/>
      <w:bookmarkStart w:id="20" w:name="_Toc88126854"/>
      <w:bookmarkStart w:id="21" w:name="_Toc88127095"/>
      <w:bookmarkStart w:id="22" w:name="_Toc88127138"/>
      <w:bookmarkStart w:id="23" w:name="_Toc88128503"/>
      <w:bookmarkStart w:id="24" w:name="_Toc107634140"/>
      <w:bookmarkStart w:id="25" w:name="_Toc107635157"/>
      <w:r w:rsidRPr="0096510B">
        <w:t>OBSAH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2CA626EB" w14:textId="27A67DF3" w:rsidR="00215562" w:rsidRDefault="000A5332">
      <w:pPr>
        <w:pStyle w:val="Obsah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"Úvod+závěr/introduction+conclusion;2;Část;1;Nadpis 1_text;2;Nadpis 2_text;3;Nadpis 3_text;4" </w:instrText>
      </w:r>
      <w:r>
        <w:fldChar w:fldCharType="separate"/>
      </w:r>
      <w:hyperlink w:anchor="_Toc66467540" w:history="1">
        <w:r w:rsidR="00215562" w:rsidRPr="00601A17">
          <w:rPr>
            <w:rStyle w:val="Hypertextovodkaz"/>
            <w:noProof/>
          </w:rPr>
          <w:t>zadání</w:t>
        </w:r>
        <w:r w:rsidR="00215562">
          <w:rPr>
            <w:noProof/>
            <w:webHidden/>
          </w:rPr>
          <w:tab/>
        </w:r>
        <w:r w:rsidR="00215562">
          <w:rPr>
            <w:noProof/>
            <w:webHidden/>
          </w:rPr>
          <w:fldChar w:fldCharType="begin"/>
        </w:r>
        <w:r w:rsidR="00215562">
          <w:rPr>
            <w:noProof/>
            <w:webHidden/>
          </w:rPr>
          <w:instrText xml:space="preserve"> PAGEREF _Toc66467540 \h </w:instrText>
        </w:r>
        <w:r w:rsidR="00215562">
          <w:rPr>
            <w:noProof/>
            <w:webHidden/>
          </w:rPr>
        </w:r>
        <w:r w:rsidR="00215562">
          <w:rPr>
            <w:noProof/>
            <w:webHidden/>
          </w:rPr>
          <w:fldChar w:fldCharType="separate"/>
        </w:r>
        <w:r w:rsidR="00215562">
          <w:rPr>
            <w:noProof/>
            <w:webHidden/>
          </w:rPr>
          <w:t>3</w:t>
        </w:r>
        <w:r w:rsidR="00215562">
          <w:rPr>
            <w:noProof/>
            <w:webHidden/>
          </w:rPr>
          <w:fldChar w:fldCharType="end"/>
        </w:r>
      </w:hyperlink>
    </w:p>
    <w:p w14:paraId="7D2FD039" w14:textId="2316FEFC" w:rsidR="00215562" w:rsidRDefault="00215562">
      <w:pPr>
        <w:pStyle w:val="Obsah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66467541" w:history="1">
        <w:r w:rsidRPr="00601A17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01A17">
          <w:rPr>
            <w:rStyle w:val="Hypertextovodkaz"/>
            <w:noProof/>
          </w:rPr>
          <w:t>popis programu a jeho funkcí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_Toc66467541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540628" w14:textId="5012E08A" w:rsidR="00215562" w:rsidRDefault="00215562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6467542" w:history="1">
        <w:r w:rsidRPr="00601A17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01A17">
          <w:rPr>
            <w:rStyle w:val="Hypertextovodkaz"/>
            <w:noProof/>
          </w:rPr>
          <w:t>Pole a vygenerované náhodné čísla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_Toc66467542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7CF24A" w14:textId="622F0D8B" w:rsidR="00215562" w:rsidRDefault="00215562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6467543" w:history="1">
        <w:r w:rsidRPr="00601A17">
          <w:rPr>
            <w:rStyle w:val="Hypertextovodkaz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01A17">
          <w:rPr>
            <w:rStyle w:val="Hypertextovodkaz"/>
            <w:noProof/>
          </w:rPr>
          <w:t>Vypsání první a poslední hodnoty v daném poli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_Toc66467543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67DED8" w14:textId="6C9E1DC5" w:rsidR="00215562" w:rsidRDefault="00215562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6467544" w:history="1">
        <w:r w:rsidRPr="00601A17">
          <w:rPr>
            <w:rStyle w:val="Hypertextovodkaz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01A17">
          <w:rPr>
            <w:rStyle w:val="Hypertextovodkaz"/>
            <w:noProof/>
          </w:rPr>
          <w:t>Vypsání největší hodnoty v poli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_Toc66467544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DCD5C4" w14:textId="453F9A3F" w:rsidR="00215562" w:rsidRDefault="00215562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6467545" w:history="1">
        <w:r w:rsidRPr="00601A17">
          <w:rPr>
            <w:rStyle w:val="Hypertextovodkaz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01A17">
          <w:rPr>
            <w:rStyle w:val="Hypertextovodkaz"/>
            <w:noProof/>
          </w:rPr>
          <w:t>Vypsání nejmenší hodnoty v poli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_Toc66467545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019D1D" w14:textId="65D974C3" w:rsidR="00215562" w:rsidRDefault="00215562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6467546" w:history="1">
        <w:r w:rsidRPr="00601A17">
          <w:rPr>
            <w:rStyle w:val="Hypertextovodkaz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01A17">
          <w:rPr>
            <w:rStyle w:val="Hypertextovodkaz"/>
            <w:noProof/>
          </w:rPr>
          <w:t>Vypsání průměru hodnot v poli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_Toc66467546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F5445E" w14:textId="5560C1A2" w:rsidR="00215562" w:rsidRDefault="00215562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6467547" w:history="1">
        <w:r w:rsidRPr="00601A17">
          <w:rPr>
            <w:rStyle w:val="Hypertextovodkaz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01A17">
          <w:rPr>
            <w:rStyle w:val="Hypertextovodkaz"/>
            <w:noProof/>
          </w:rPr>
          <w:t>Vypsání sumy hodnot v poli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_Toc66467547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4C9408" w14:textId="0AA8E0C1" w:rsidR="00215562" w:rsidRDefault="00215562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6467548" w:history="1">
        <w:r w:rsidRPr="00601A17">
          <w:rPr>
            <w:rStyle w:val="Hypertextovodkaz"/>
            <w:noProof/>
          </w:rPr>
          <w:t>1.7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01A17">
          <w:rPr>
            <w:rStyle w:val="Hypertextovodkaz"/>
            <w:noProof/>
          </w:rPr>
          <w:t>Vypsání mediánu v poli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_Toc66467548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D7AE21" w14:textId="3D34EFCF" w:rsidR="00215562" w:rsidRDefault="00215562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6467549" w:history="1">
        <w:r w:rsidRPr="00601A17">
          <w:rPr>
            <w:rStyle w:val="Hypertextovodkaz"/>
            <w:noProof/>
          </w:rPr>
          <w:t>1.8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01A17">
          <w:rPr>
            <w:rStyle w:val="Hypertextovodkaz"/>
            <w:noProof/>
          </w:rPr>
          <w:t>Vypsání rozptylu v poli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_Toc66467549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3FFCCE" w14:textId="7F7EEF74" w:rsidR="00215562" w:rsidRDefault="00215562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6467550" w:history="1">
        <w:r w:rsidRPr="00601A17">
          <w:rPr>
            <w:rStyle w:val="Hypertextovodkaz"/>
            <w:noProof/>
          </w:rPr>
          <w:t>1.9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01A17">
          <w:rPr>
            <w:rStyle w:val="Hypertextovodkaz"/>
            <w:noProof/>
          </w:rPr>
          <w:t>Vypsání směrodatnou odchylku v poli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_Toc66467550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D25C5A" w14:textId="42B352EF" w:rsidR="00215562" w:rsidRDefault="00215562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6467551" w:history="1">
        <w:r w:rsidRPr="00601A17">
          <w:rPr>
            <w:rStyle w:val="Hypertextovodkaz"/>
            <w:noProof/>
          </w:rPr>
          <w:t>1.10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01A17">
          <w:rPr>
            <w:rStyle w:val="Hypertextovodkaz"/>
            <w:noProof/>
          </w:rPr>
          <w:t>Vstup/výstup hodnot funkcí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_Toc66467551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E12930" w14:textId="192DC9A8" w:rsidR="00EE526C" w:rsidRPr="00EE526C" w:rsidRDefault="000A5332" w:rsidP="000A5332">
      <w:pPr>
        <w:pStyle w:val="Obsah3"/>
      </w:pPr>
      <w:r>
        <w:fldChar w:fldCharType="end"/>
      </w:r>
    </w:p>
    <w:p w14:paraId="1DF5D1A2" w14:textId="77777777" w:rsidR="0096510B" w:rsidRDefault="0096510B" w:rsidP="002563FD">
      <w:pPr>
        <w:pStyle w:val="Abstraktabstracttext"/>
      </w:pPr>
    </w:p>
    <w:p w14:paraId="7A77FA5B" w14:textId="77777777" w:rsidR="0096510B" w:rsidRDefault="0096510B" w:rsidP="002563FD">
      <w:pPr>
        <w:pStyle w:val="Abstraktabstracttext"/>
        <w:sectPr w:rsidR="0096510B" w:rsidSect="0056551F">
          <w:headerReference w:type="default" r:id="rId9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67CC7256" w14:textId="77777777" w:rsidR="0096510B" w:rsidRDefault="00293939" w:rsidP="0096510B">
      <w:pPr>
        <w:pStyle w:val="vodzvrintroductionconclusion"/>
      </w:pPr>
      <w:bookmarkStart w:id="26" w:name="_Toc66467540"/>
      <w:r>
        <w:lastRenderedPageBreak/>
        <w:t>zadání</w:t>
      </w:r>
      <w:bookmarkEnd w:id="26"/>
    </w:p>
    <w:p w14:paraId="17C1EF62" w14:textId="77777777" w:rsidR="00070005" w:rsidRDefault="00070005" w:rsidP="00070005">
      <w:pPr>
        <w:pStyle w:val="Normlnweb"/>
        <w:shd w:val="clear" w:color="auto" w:fill="FFFFFF"/>
        <w:spacing w:before="0" w:beforeAutospacing="0"/>
        <w:rPr>
          <w:rFonts w:ascii="Arial" w:hAnsi="Arial" w:cs="Arial"/>
          <w:color w:val="272D39"/>
          <w:sz w:val="21"/>
          <w:szCs w:val="21"/>
        </w:rPr>
      </w:pPr>
      <w:r>
        <w:rPr>
          <w:rFonts w:ascii="Arial" w:hAnsi="Arial" w:cs="Arial"/>
          <w:color w:val="272D39"/>
          <w:sz w:val="21"/>
          <w:szCs w:val="21"/>
        </w:rPr>
        <w:t>Vytvořte funkci, která bude mít tři vstupní parametry: jeden pro počet generovaných náhodných čísel a další dva podle zadaného rozdělení náhodné veličiny (</w:t>
      </w:r>
      <w:r>
        <w:rPr>
          <w:rFonts w:ascii="Arial" w:hAnsi="Arial" w:cs="Arial"/>
          <w:i/>
          <w:iCs/>
          <w:color w:val="272D39"/>
          <w:sz w:val="21"/>
          <w:szCs w:val="21"/>
        </w:rPr>
        <w:t>NormalDistibution</w:t>
      </w:r>
      <w:r>
        <w:rPr>
          <w:rFonts w:ascii="Arial" w:hAnsi="Arial" w:cs="Arial"/>
          <w:color w:val="272D39"/>
          <w:sz w:val="21"/>
          <w:szCs w:val="21"/>
        </w:rPr>
        <w:t>). Funkce bude generovat náhodná čísla z daného rozdělení.</w:t>
      </w:r>
    </w:p>
    <w:p w14:paraId="06094644" w14:textId="77777777" w:rsidR="00070005" w:rsidRDefault="00070005" w:rsidP="00070005">
      <w:pPr>
        <w:pStyle w:val="Normlnweb"/>
        <w:shd w:val="clear" w:color="auto" w:fill="FFFFFF"/>
        <w:spacing w:before="0" w:beforeAutospacing="0"/>
        <w:rPr>
          <w:rFonts w:ascii="Arial" w:hAnsi="Arial" w:cs="Arial"/>
          <w:color w:val="272D39"/>
          <w:sz w:val="21"/>
          <w:szCs w:val="21"/>
        </w:rPr>
      </w:pPr>
      <w:r>
        <w:rPr>
          <w:rFonts w:ascii="Arial" w:hAnsi="Arial" w:cs="Arial"/>
          <w:color w:val="272D39"/>
          <w:sz w:val="21"/>
          <w:szCs w:val="21"/>
        </w:rPr>
        <w:t>Tzn. </w:t>
      </w:r>
      <w:r>
        <w:rPr>
          <w:rFonts w:ascii="Arial" w:hAnsi="Arial" w:cs="Arial"/>
          <w:i/>
          <w:iCs/>
          <w:color w:val="272D39"/>
          <w:sz w:val="21"/>
          <w:szCs w:val="21"/>
        </w:rPr>
        <w:t>RandomVariate[NormalDistibution[druhyvstupni, tretivstupni],prvnivstupniparametr]</w:t>
      </w:r>
    </w:p>
    <w:p w14:paraId="2CD95301" w14:textId="77777777" w:rsidR="00070005" w:rsidRDefault="00070005" w:rsidP="00070005">
      <w:pPr>
        <w:pStyle w:val="Normlnweb"/>
        <w:shd w:val="clear" w:color="auto" w:fill="FFFFFF"/>
        <w:spacing w:before="0" w:beforeAutospacing="0"/>
        <w:rPr>
          <w:rFonts w:ascii="Arial" w:hAnsi="Arial" w:cs="Arial"/>
          <w:color w:val="272D39"/>
          <w:sz w:val="21"/>
          <w:szCs w:val="21"/>
        </w:rPr>
      </w:pPr>
      <w:r>
        <w:rPr>
          <w:rFonts w:ascii="Arial" w:hAnsi="Arial" w:cs="Arial"/>
          <w:color w:val="272D39"/>
          <w:sz w:val="21"/>
          <w:szCs w:val="21"/>
        </w:rPr>
        <w:t>Z vygenerovaných hodnot vykreslete histogram (nadpis + popis os). Vypočítejte minimální a maximální hodnotu, průměr, medián, rozptyl a směrodatnou odchylku. </w:t>
      </w:r>
      <w:r>
        <w:rPr>
          <w:rStyle w:val="Siln"/>
          <w:rFonts w:ascii="Arial" w:hAnsi="Arial" w:cs="Arial"/>
          <w:color w:val="272D39"/>
          <w:sz w:val="21"/>
          <w:szCs w:val="21"/>
          <w:u w:val="single"/>
        </w:rPr>
        <w:t>Na výpočet těchto hodnot nesmí být použity vestavěné funkce prostředí Mathematica.</w:t>
      </w:r>
      <w:r>
        <w:rPr>
          <w:rFonts w:ascii="Arial" w:hAnsi="Arial" w:cs="Arial"/>
          <w:color w:val="272D39"/>
          <w:sz w:val="21"/>
          <w:szCs w:val="21"/>
        </w:rPr>
        <w:t> Pro porovnání vyneste vypočítané hodnoty a hodnoty, které vrací vestavěné funkce prostředí Mathematica do tabulky (</w:t>
      </w:r>
      <w:r>
        <w:rPr>
          <w:rFonts w:ascii="Arial" w:hAnsi="Arial" w:cs="Arial"/>
          <w:i/>
          <w:iCs/>
          <w:color w:val="272D39"/>
          <w:sz w:val="21"/>
          <w:szCs w:val="21"/>
        </w:rPr>
        <w:t>Grid</w:t>
      </w:r>
      <w:r>
        <w:rPr>
          <w:rFonts w:ascii="Arial" w:hAnsi="Arial" w:cs="Arial"/>
          <w:color w:val="272D39"/>
          <w:sz w:val="21"/>
          <w:szCs w:val="21"/>
        </w:rPr>
        <w:t>). Pro interaktivní ovládání výstupu funkce použijte funkci </w:t>
      </w:r>
      <w:r>
        <w:rPr>
          <w:rFonts w:ascii="Arial" w:hAnsi="Arial" w:cs="Arial"/>
          <w:i/>
          <w:iCs/>
          <w:color w:val="272D39"/>
          <w:sz w:val="21"/>
          <w:szCs w:val="21"/>
        </w:rPr>
        <w:t>Manipulate</w:t>
      </w:r>
      <w:r>
        <w:rPr>
          <w:rFonts w:ascii="Arial" w:hAnsi="Arial" w:cs="Arial"/>
          <w:color w:val="272D39"/>
          <w:sz w:val="21"/>
          <w:szCs w:val="21"/>
        </w:rPr>
        <w:t>. Počet vstupních hodnot bude od 10 do 1000.</w:t>
      </w:r>
    </w:p>
    <w:p w14:paraId="4731F3BE" w14:textId="77777777" w:rsidR="006F012C" w:rsidRDefault="006F012C">
      <w:r>
        <w:br w:type="page"/>
      </w:r>
    </w:p>
    <w:p w14:paraId="6260A600" w14:textId="77777777" w:rsidR="006F012C" w:rsidRDefault="00293939" w:rsidP="006F012C">
      <w:pPr>
        <w:pStyle w:val="Nadpis1text"/>
      </w:pPr>
      <w:bookmarkStart w:id="27" w:name="_Toc107634143"/>
      <w:bookmarkStart w:id="28" w:name="_Toc107635178"/>
      <w:bookmarkStart w:id="29" w:name="_Toc107635218"/>
      <w:bookmarkStart w:id="30" w:name="_Toc107635235"/>
      <w:bookmarkStart w:id="31" w:name="_Toc66467541"/>
      <w:r>
        <w:lastRenderedPageBreak/>
        <w:t>popis programu a jeho funkcí</w:t>
      </w:r>
      <w:bookmarkEnd w:id="31"/>
    </w:p>
    <w:p w14:paraId="30CD3002" w14:textId="3C8A2A3F" w:rsidR="00C93B39" w:rsidRDefault="00070005" w:rsidP="006F012C">
      <w:pPr>
        <w:pStyle w:val="Textprce"/>
      </w:pPr>
      <w:r>
        <w:t xml:space="preserve">Program má funkce : Zjištění první a poslední hodnoty v poli, výpočet min. a max., průměr, rozptyl, sumy a </w:t>
      </w:r>
      <w:r>
        <w:rPr>
          <w:rFonts w:ascii="Arial" w:hAnsi="Arial" w:cs="Arial"/>
          <w:color w:val="272D39"/>
          <w:sz w:val="21"/>
          <w:szCs w:val="21"/>
          <w:shd w:val="clear" w:color="auto" w:fill="FFFFFF"/>
        </w:rPr>
        <w:t>směrodatnou odchylku</w:t>
      </w:r>
      <w:r>
        <w:rPr>
          <w:rFonts w:ascii="Arial" w:hAnsi="Arial" w:cs="Arial"/>
          <w:color w:val="272D39"/>
          <w:sz w:val="21"/>
          <w:szCs w:val="21"/>
          <w:shd w:val="clear" w:color="auto" w:fill="FFFFFF"/>
        </w:rPr>
        <w:t>. Každá funkce kromě funkce pro výpočet mediánu má výpočet pomoci knihovních funkcí. A dané pole náhodně generuje čísla, které my můžeme kontrolovat pomocí 3 proměnných (MinPole. MaxPole, Rozsah).</w:t>
      </w:r>
    </w:p>
    <w:p w14:paraId="4AB786AE" w14:textId="4B5DDA14" w:rsidR="006F012C" w:rsidRDefault="00070005" w:rsidP="006F012C">
      <w:pPr>
        <w:pStyle w:val="Nadpis2text"/>
      </w:pPr>
      <w:bookmarkStart w:id="32" w:name="_Toc66467542"/>
      <w:r>
        <w:t>Pole a vygenerované náhodné čísla</w:t>
      </w:r>
      <w:bookmarkEnd w:id="32"/>
    </w:p>
    <w:p w14:paraId="4597F884" w14:textId="7B6A11F4" w:rsidR="00070005" w:rsidRDefault="00070005" w:rsidP="0007000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//V poli používáme funkci pro náhodné vytvoření hodnot a poté dané </w:t>
      </w:r>
      <w:r w:rsidR="00DB0DA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hodnoty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vypíšeme v </w:t>
      </w:r>
      <w:r w:rsidR="00DB0DA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konsoly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</w:t>
      </w:r>
    </w:p>
    <w:p w14:paraId="7225C8A0" w14:textId="77777777" w:rsidR="00070005" w:rsidRDefault="00070005" w:rsidP="0007000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Rozsah= 10;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//Určení kolik hodnot v daném poli budeme mít</w:t>
      </w:r>
    </w:p>
    <w:p w14:paraId="2E8E98D0" w14:textId="77777777" w:rsidR="00070005" w:rsidRDefault="00070005" w:rsidP="0007000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MinPole= 10;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//Určení minimální hodnoty v daném poli</w:t>
      </w:r>
    </w:p>
    <w:p w14:paraId="2F89329D" w14:textId="77777777" w:rsidR="00070005" w:rsidRDefault="00070005" w:rsidP="0007000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MaxPole = 1000;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//Určení maximální hodnoty v daném poli</w:t>
      </w:r>
    </w:p>
    <w:p w14:paraId="3D677CB7" w14:textId="77777777" w:rsidR="00070005" w:rsidRDefault="00070005" w:rsidP="0007000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Random rnd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Random();</w:t>
      </w:r>
    </w:p>
    <w:p w14:paraId="46283D7D" w14:textId="5FBA5DB9" w:rsidR="00070005" w:rsidRDefault="00070005" w:rsidP="0007000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//Využíváme funkce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Enumerable.Range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a pomocí funkce .OrderBy můžeme randomizovat jejich pořadí</w:t>
      </w:r>
    </w:p>
    <w:p w14:paraId="10CBC96B" w14:textId="77777777" w:rsidR="00070005" w:rsidRDefault="00070005" w:rsidP="0007000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pole = Enumerable.Range(MinPole, MaxPole).OrderBy(x =&gt; rnd.Next()).Take(Rozsah).ToArray();</w:t>
      </w:r>
    </w:p>
    <w:p w14:paraId="74FABBA6" w14:textId="77777777" w:rsidR="00070005" w:rsidRDefault="00070005" w:rsidP="0007000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FDCED5" w14:textId="0BAA705B" w:rsidR="00070005" w:rsidRDefault="00070005" w:rsidP="0007000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//Vytiskneme dané pole do konzole,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aby jsme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měly věděli jaké čísla v daném poli je. </w:t>
      </w:r>
    </w:p>
    <w:p w14:paraId="10F4A137" w14:textId="77777777" w:rsidR="00070005" w:rsidRDefault="00070005" w:rsidP="0007000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"Dané pole má hodnotu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3D97AAC" w14:textId="77777777" w:rsidR="00070005" w:rsidRDefault="00070005" w:rsidP="0007000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pole)</w:t>
      </w:r>
    </w:p>
    <w:p w14:paraId="1943DB19" w14:textId="77777777" w:rsidR="00070005" w:rsidRDefault="00070005" w:rsidP="0007000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B3913EA" w14:textId="77777777" w:rsidR="00070005" w:rsidRDefault="00070005" w:rsidP="0007000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"{0}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i);</w:t>
      </w:r>
    </w:p>
    <w:p w14:paraId="37BDDCF0" w14:textId="77777777" w:rsidR="00070005" w:rsidRDefault="00070005" w:rsidP="0007000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DB6A5C3" w14:textId="4B392348" w:rsidR="006F012C" w:rsidRDefault="00070005" w:rsidP="00070005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A0B6735" w14:textId="77777777" w:rsidR="00DB0DA7" w:rsidRDefault="00DB0DA7" w:rsidP="00070005">
      <w:pPr>
        <w:pStyle w:val="Textprce"/>
      </w:pPr>
    </w:p>
    <w:p w14:paraId="0A0339E2" w14:textId="0FB3A2A8" w:rsidR="00DB0DA7" w:rsidRDefault="00DB0DA7" w:rsidP="00DB0DA7">
      <w:pPr>
        <w:pStyle w:val="Nadpis2text"/>
      </w:pPr>
      <w:bookmarkStart w:id="33" w:name="_Toc117787097"/>
      <w:bookmarkStart w:id="34" w:name="_Toc22666746"/>
      <w:bookmarkStart w:id="35" w:name="_Toc66467543"/>
      <w:r w:rsidRPr="00DB0DA7">
        <w:t>Vypsání první a poslední hodnoty v daném poli</w:t>
      </w:r>
      <w:bookmarkEnd w:id="35"/>
    </w:p>
    <w:p w14:paraId="6B47B68C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Vypsání první a poslední hodnoty v daném poli, pomocí funkce .lenght. </w:t>
      </w:r>
    </w:p>
    <w:p w14:paraId="7E42BF17" w14:textId="61A9D40F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pole.Length - 1;</w:t>
      </w:r>
    </w:p>
    <w:p w14:paraId="7552EF37" w14:textId="4433474A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$"První hodnota v poli je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{pole[0]}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 poslední hodnota v poli je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{pole[x]}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973D1E2" w14:textId="77777777" w:rsidR="00DB0DA7" w:rsidRPr="00DB0DA7" w:rsidRDefault="00DB0DA7" w:rsidP="00DB0DA7">
      <w:pPr>
        <w:pStyle w:val="Textprce"/>
      </w:pPr>
    </w:p>
    <w:p w14:paraId="3C6D71A5" w14:textId="77777777" w:rsidR="00DB0DA7" w:rsidRDefault="00DB0DA7" w:rsidP="00DB0DA7">
      <w:pPr>
        <w:pStyle w:val="Nadpis2text"/>
      </w:pPr>
      <w:bookmarkStart w:id="36" w:name="_Toc66467544"/>
      <w:r w:rsidRPr="00DB0DA7">
        <w:t>Vypsání největší hodnoty</w:t>
      </w:r>
      <w:r>
        <w:t xml:space="preserve"> v poli</w:t>
      </w:r>
      <w:bookmarkEnd w:id="36"/>
    </w:p>
    <w:p w14:paraId="4DAD8F9F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Max1 = pole[0];</w:t>
      </w:r>
    </w:p>
    <w:p w14:paraId="166BA7F2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//Postupně porovnáváme daná čísla v poli, dokud nedostaneme největší hodnotu</w:t>
      </w:r>
    </w:p>
    <w:p w14:paraId="3B16B8F2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71C1E112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5E4627B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pole[i];</w:t>
      </w:r>
    </w:p>
    <w:p w14:paraId="15A2D4BD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Max1)</w:t>
      </w:r>
    </w:p>
    <w:p w14:paraId="22C81826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71533A33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Max1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0ECB2E9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3985C34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715FC45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pole.Max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//Vestavěná funkce </w:t>
      </w:r>
    </w:p>
    <w:p w14:paraId="217BEAEA" w14:textId="77777777" w:rsidR="00DB0DA7" w:rsidRPr="00DB0DA7" w:rsidRDefault="00DB0DA7" w:rsidP="00DB0DA7">
      <w:pPr>
        <w:pStyle w:val="Textprce"/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$"Naprogramované :Největší hodnota v poli je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{Max1}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// Vestavěné funkce :Největší hodnota v poli je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{Max}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14731BA" w14:textId="77777777" w:rsidR="00DB0DA7" w:rsidRDefault="00DB0DA7" w:rsidP="00DB0DA7">
      <w:pPr>
        <w:pStyle w:val="Nadpis2text"/>
      </w:pPr>
      <w:bookmarkStart w:id="37" w:name="_Toc66467545"/>
      <w:r w:rsidRPr="00DB0DA7">
        <w:lastRenderedPageBreak/>
        <w:t>Vypsání nejmenší hodnoty</w:t>
      </w:r>
      <w:r>
        <w:t xml:space="preserve"> v poli</w:t>
      </w:r>
      <w:bookmarkEnd w:id="37"/>
    </w:p>
    <w:p w14:paraId="234B61C5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Min1 = pole[0];</w:t>
      </w:r>
    </w:p>
    <w:p w14:paraId="1DF29B0F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//Postupně porovnáváme daná čísla v poli, dokud nedostaneme nejmenší hodnotu</w:t>
      </w:r>
    </w:p>
    <w:p w14:paraId="7F336147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7127ECA5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3AE6450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cislo1 = pole[i];</w:t>
      </w:r>
    </w:p>
    <w:p w14:paraId="744B19F7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(cislo1 &lt; Min1)</w:t>
      </w:r>
    </w:p>
    <w:p w14:paraId="00300ED2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EB54BF4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Min1 = cislo1;</w:t>
      </w:r>
    </w:p>
    <w:p w14:paraId="1C2FBC4A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E573347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257272D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pole.Min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//Vestavěná funkce </w:t>
      </w:r>
    </w:p>
    <w:p w14:paraId="0486B0E8" w14:textId="77777777" w:rsidR="00DB0DA7" w:rsidRPr="00DB0DA7" w:rsidRDefault="00DB0DA7" w:rsidP="00DB0DA7">
      <w:pPr>
        <w:pStyle w:val="Textprce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$"Naprogramované :Nejmenší hodnota v poli je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{Min1}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//   -           Vestavěné funkce :Nejmenší hodnota v poli je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{Min}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D2081AB" w14:textId="1BC9D325" w:rsidR="00DB0DA7" w:rsidRDefault="00DB0DA7" w:rsidP="00DB0DA7">
      <w:pPr>
        <w:pStyle w:val="Nadpis2text"/>
      </w:pPr>
      <w:bookmarkStart w:id="38" w:name="_Toc66467546"/>
      <w:r w:rsidRPr="00DB0DA7">
        <w:t>Vypsání průměru hodnot</w:t>
      </w:r>
      <w:r>
        <w:t xml:space="preserve"> v poli</w:t>
      </w:r>
      <w:bookmarkEnd w:id="38"/>
    </w:p>
    <w:p w14:paraId="19F1CAB0" w14:textId="6DB2556F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 = 0;</w:t>
      </w:r>
    </w:p>
    <w:p w14:paraId="6BF970C4" w14:textId="07B6737C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//Vypočítáme sumu všech čísel v poli.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 vlastnosti ve funkci 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Lenght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v poli vrací délku pole.</w:t>
      </w:r>
    </w:p>
    <w:p w14:paraId="5B67FD32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3F6959E1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7A9EA19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sum += pole[i];</w:t>
      </w:r>
    </w:p>
    <w:p w14:paraId="3428BE4D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4CF4BF0" w14:textId="1A1954AF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//Najdeme průměrnou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hodnotu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a protože průměr může být v desetinných čísel. Pak tedy dáme danou proměnnou do typu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a získáme průměr a daný výstup "vytiskneme" </w:t>
      </w:r>
    </w:p>
    <w:p w14:paraId="0FA11606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Avg1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)sum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1D6A3DF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5964A0" w14:textId="58D286B4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pole.Average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//Vestavěná funkce </w:t>
      </w:r>
    </w:p>
    <w:p w14:paraId="0B1BBFE2" w14:textId="5FE39DFD" w:rsidR="00DB0DA7" w:rsidRPr="00DB0DA7" w:rsidRDefault="00DB0DA7" w:rsidP="00DB0DA7">
      <w:pPr>
        <w:pStyle w:val="Textprce"/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$"Naprogramované :Průměrná hodnota v poli je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{Avg1}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// Vestavěné funkce :Průměrná hodnota v poli je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DACAF9" w14:textId="0D473143" w:rsidR="00DB0DA7" w:rsidRDefault="00DB0DA7" w:rsidP="00DB0DA7">
      <w:pPr>
        <w:pStyle w:val="Nadpis2text"/>
      </w:pPr>
      <w:bookmarkStart w:id="39" w:name="_Toc66467547"/>
      <w:r w:rsidRPr="00DB0DA7">
        <w:t>Vypsání sumy hodnot</w:t>
      </w:r>
      <w:r>
        <w:t xml:space="preserve"> v poli</w:t>
      </w:r>
      <w:bookmarkEnd w:id="39"/>
    </w:p>
    <w:p w14:paraId="16C0C530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suma1 = 0;</w:t>
      </w:r>
    </w:p>
    <w:p w14:paraId="7C5977DC" w14:textId="58265AA2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//Vyvoláváme postupně čísla z pole a poté postupně </w:t>
      </w:r>
      <w:r w:rsidR="0021556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daná čísla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sčítáme </w:t>
      </w:r>
    </w:p>
    <w:p w14:paraId="0F582052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0; a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a++)</w:t>
      </w:r>
    </w:p>
    <w:p w14:paraId="42DCA4C2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5A97E72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prvek = pole[a];</w:t>
      </w:r>
    </w:p>
    <w:p w14:paraId="72649854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suma1 += prvek;</w:t>
      </w:r>
    </w:p>
    <w:p w14:paraId="1834C235" w14:textId="77777777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B0B301D" w14:textId="3A30D810" w:rsidR="00DB0DA7" w:rsidRDefault="00DB0DA7" w:rsidP="00DB0DA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pole.Sum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//Vestavěná funkce </w:t>
      </w:r>
    </w:p>
    <w:p w14:paraId="05075F2D" w14:textId="1A3105D8" w:rsidR="00215562" w:rsidRDefault="00DB0DA7" w:rsidP="00DB0DA7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$"Naprogramované :Suma prvku v poli je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{suma1}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// Vestavěné funkce :Suma hodnota v poli je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{suma}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B9E14B" w14:textId="2704F26F" w:rsidR="00215562" w:rsidRDefault="00215562" w:rsidP="00DB0DA7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D54D4B" w14:textId="2902D5DE" w:rsidR="00215562" w:rsidRDefault="00215562" w:rsidP="00DB0DA7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504E7B" w14:textId="56DF9CF3" w:rsidR="00215562" w:rsidRDefault="00215562" w:rsidP="00DB0DA7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94EF11" w14:textId="77777777" w:rsidR="00215562" w:rsidRPr="00215562" w:rsidRDefault="00215562" w:rsidP="00DB0DA7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5120E3" w14:textId="2E02AB4C" w:rsidR="00215562" w:rsidRDefault="00215562" w:rsidP="00215562">
      <w:pPr>
        <w:pStyle w:val="Nadpis2text"/>
      </w:pPr>
      <w:bookmarkStart w:id="40" w:name="_Toc66467548"/>
      <w:r w:rsidRPr="00DB0DA7">
        <w:lastRenderedPageBreak/>
        <w:t>Vypsání</w:t>
      </w:r>
      <w:r>
        <w:t xml:space="preserve"> m</w:t>
      </w:r>
      <w:r w:rsidRPr="00215562">
        <w:t>edián</w:t>
      </w:r>
      <w:r>
        <w:t>u</w:t>
      </w:r>
      <w:r>
        <w:t xml:space="preserve"> v</w:t>
      </w:r>
      <w:r>
        <w:t> </w:t>
      </w:r>
      <w:r>
        <w:t>poli</w:t>
      </w:r>
      <w:bookmarkEnd w:id="40"/>
    </w:p>
    <w:p w14:paraId="35BA0251" w14:textId="1036A938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//Napřeď musíme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seřadit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dané pole a vezme prostřední číslo/čísla, poté vynásobíme dané hodnoty dvěma.</w:t>
      </w:r>
    </w:p>
    <w:p w14:paraId="3BF79AF1" w14:textId="2EF4F28B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//Pro c# jsem nemohl najít žádnou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knihovní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funkci pro vypočítání mediánu.</w:t>
      </w:r>
    </w:p>
    <w:p w14:paraId="24FFEE43" w14:textId="2F7E8491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pole2 = pole;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//uděláme kopii daného pole z důvodu problému, které se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ukazovaly,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když byl použit pole(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další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funkce pro výpočet poté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dodávaly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pole s žádnými hodnotami).</w:t>
      </w:r>
    </w:p>
    <w:p w14:paraId="09644A99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pocet = pole2.Length;</w:t>
      </w:r>
    </w:p>
    <w:p w14:paraId="678E8348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Array.Sort(pole2);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//seřazení pole</w:t>
      </w:r>
    </w:p>
    <w:p w14:paraId="614F47BB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Median1 = 0;</w:t>
      </w:r>
    </w:p>
    <w:p w14:paraId="397FC453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9B7380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(pocet % 2 == 0)</w:t>
      </w:r>
    </w:p>
    <w:p w14:paraId="67AADD0C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0EF16C3" w14:textId="3C8483BE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Počet je sudý, potřebujeme dvě prostřední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čísla. Poté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je přidáme k sobě a vydělíme číslem 2.</w:t>
      </w:r>
    </w:p>
    <w:p w14:paraId="0F4904EB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ProstredniCislo1 = pole2[(pocet / 2) - 1];</w:t>
      </w:r>
    </w:p>
    <w:p w14:paraId="7F4E692F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ProstredniCislo2 = pole2[(pocet / 2)];</w:t>
      </w:r>
    </w:p>
    <w:p w14:paraId="7E262AA7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Median1 = (ProstredniCislo1 + ProstredniCislo2) / 2;</w:t>
      </w:r>
    </w:p>
    <w:p w14:paraId="193F4F2B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CCCD9E6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49D005A6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C759AE1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Počet je lichý, musíme vzít jenom jeden prostřední číslo.</w:t>
      </w:r>
    </w:p>
    <w:p w14:paraId="56C380F4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Median1 = pole2[(pocet / 2)];</w:t>
      </w:r>
    </w:p>
    <w:p w14:paraId="2536FAF7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946A5E7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386BBF59" w14:textId="36577665" w:rsidR="00215562" w:rsidRPr="00215562" w:rsidRDefault="00215562" w:rsidP="00215562">
      <w:pPr>
        <w:pStyle w:val="Textprce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$"Naprogramované :Medián prvku v poli je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{Median1}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CD9CC3A" w14:textId="6C8BD98A" w:rsidR="00215562" w:rsidRDefault="00215562" w:rsidP="00215562">
      <w:pPr>
        <w:pStyle w:val="Nadpis2text"/>
      </w:pPr>
      <w:bookmarkStart w:id="41" w:name="_Toc66467549"/>
      <w:r w:rsidRPr="00DB0DA7">
        <w:t>Vypsání</w:t>
      </w:r>
      <w:r>
        <w:t xml:space="preserve"> </w:t>
      </w:r>
      <w:r>
        <w:t xml:space="preserve">rozptylu </w:t>
      </w:r>
      <w:r>
        <w:t>v</w:t>
      </w:r>
      <w:r>
        <w:t> </w:t>
      </w:r>
      <w:r>
        <w:t>poli</w:t>
      </w:r>
      <w:bookmarkEnd w:id="41"/>
    </w:p>
    <w:p w14:paraId="0D221F12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//Rozptyl vypočítáme součtem rozdílů od průměru poděleno počtem prvků</w:t>
      </w:r>
    </w:p>
    <w:p w14:paraId="710EAABC" w14:textId="534E7CF3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//Vypočítáme průměr čísel v poli, které pak využijeme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funkci pro vypočítání rozptylu </w:t>
      </w:r>
    </w:p>
    <w:p w14:paraId="5AB8ED26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sum2 = 0;</w:t>
      </w:r>
    </w:p>
    <w:p w14:paraId="036EB894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9ABBD36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Rozptyl1;</w:t>
      </w:r>
    </w:p>
    <w:p w14:paraId="5C86AA57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</w:p>
    <w:p w14:paraId="3541B0C2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sum2 += pole[i];</w:t>
      </w:r>
    </w:p>
    <w:p w14:paraId="3426E48F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1B12DF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)sum2 /</w:t>
      </w:r>
    </w:p>
    <w:p w14:paraId="50AFD572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)n;</w:t>
      </w:r>
    </w:p>
    <w:p w14:paraId="049C477E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6F4E6A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Vypočítání součtu na druhou s rozdílným průměrem.  </w:t>
      </w:r>
    </w:p>
    <w:p w14:paraId="1B2027B4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3B9FED26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598C99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</w:p>
    <w:p w14:paraId="63736920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(pole[i]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*</w:t>
      </w:r>
    </w:p>
    <w:p w14:paraId="5D94DC85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(pole[i]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DCD533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EBDB2B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Rozptyl1=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n;</w:t>
      </w:r>
    </w:p>
    <w:p w14:paraId="5F43F210" w14:textId="0D8DB1A0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//----------------------------------------------------------------------</w:t>
      </w:r>
    </w:p>
    <w:p w14:paraId="4CAA29CD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37127D15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Rozptyl = 0.0;</w:t>
      </w:r>
    </w:p>
    <w:p w14:paraId="5B555FC6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pole)</w:t>
      </w:r>
    </w:p>
    <w:p w14:paraId="75482444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BA42FC6" w14:textId="7535B2ED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Rozptyl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2.0);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Využití funkci pro výpočet průměru </w:t>
      </w:r>
    </w:p>
    <w:p w14:paraId="14C9AE80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83829D0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</w:t>
      </w:r>
    </w:p>
    <w:p w14:paraId="66A103F0" w14:textId="06098F1F" w:rsidR="00215562" w:rsidRPr="00215562" w:rsidRDefault="00215562" w:rsidP="00215562">
      <w:pPr>
        <w:pStyle w:val="Textprce"/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$"Naprogramované :Rozptyl prvku v poli je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{Rozptyl}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// Vestavěné funkce :Rozptyl hodnota v poli je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{Rozptyl}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9F58F68" w14:textId="77777777" w:rsidR="00215562" w:rsidRDefault="00215562" w:rsidP="00215562">
      <w:pPr>
        <w:pStyle w:val="Nadpis2text"/>
      </w:pPr>
      <w:bookmarkStart w:id="42" w:name="_Toc66467550"/>
      <w:r w:rsidRPr="00DB0DA7">
        <w:lastRenderedPageBreak/>
        <w:t>Vypsání</w:t>
      </w:r>
      <w:r>
        <w:t xml:space="preserve"> s</w:t>
      </w:r>
      <w:r w:rsidRPr="00215562">
        <w:t>měrodatnou odchylku</w:t>
      </w:r>
      <w:r>
        <w:t xml:space="preserve"> v poli</w:t>
      </w:r>
      <w:bookmarkEnd w:id="42"/>
    </w:p>
    <w:p w14:paraId="7C8B43E5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//Zjistíme průměr čísel z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pole.U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každého čísla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oděčteme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průměr a výsledek umocníme na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druhou.Vypočítáme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průměr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čtvr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rozdílu.Vezmeme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druhou odmocninu průměru rozdílu.</w:t>
      </w:r>
    </w:p>
    <w:p w14:paraId="05B8B476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0, 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19EFC78B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C6ED93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++i)</w:t>
      </w:r>
    </w:p>
    <w:p w14:paraId="5094DE38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A1DDE8F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 += pole[i];</w:t>
      </w:r>
    </w:p>
    <w:p w14:paraId="66F01A72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433630E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6BC92E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 = s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11D349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E36EBD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++i)</w:t>
      </w:r>
    </w:p>
    <w:p w14:paraId="5A1C0C9E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(pole[i] - m, 2);</w:t>
      </w:r>
    </w:p>
    <w:p w14:paraId="011CFFF0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935B4D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SmOd1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Math.Sqrt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0226CE5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B85CEB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D16109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pole.Average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(z =&gt; z * z)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pole.Average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2));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Kod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s využitím vestavěných funkcí </w:t>
      </w:r>
    </w:p>
    <w:p w14:paraId="458482EA" w14:textId="77777777" w:rsidR="00215562" w:rsidRDefault="00215562" w:rsidP="0021556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9F3363" w14:textId="77777777" w:rsidR="00215562" w:rsidRPr="00215562" w:rsidRDefault="00215562" w:rsidP="00215562">
      <w:pPr>
        <w:pStyle w:val="Textprce"/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$"Naprogramované :Směrodatná odchylka v poli je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{SmOd1}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// Vestavěné funkce :Směrodatná odchylka v poli je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A370ADA" w14:textId="62F7D621" w:rsidR="00215562" w:rsidRDefault="00215562" w:rsidP="00385DB1">
      <w:pPr>
        <w:pStyle w:val="Nadpis2text"/>
      </w:pPr>
      <w:bookmarkStart w:id="43" w:name="_Toc66467551"/>
      <w:r>
        <w:t>Vstup/výstup hodnot funkcí</w:t>
      </w:r>
      <w:bookmarkEnd w:id="43"/>
    </w:p>
    <w:p w14:paraId="58DE8A20" w14:textId="6C65DB2B" w:rsidR="00215562" w:rsidRPr="00215562" w:rsidRDefault="00215562" w:rsidP="00215562">
      <w:pPr>
        <w:pStyle w:val="Textprce"/>
      </w:pPr>
      <w:r w:rsidRPr="00215562">
        <w:drawing>
          <wp:inline distT="0" distB="0" distL="0" distR="0" wp14:anchorId="1A95EFE4" wp14:editId="645803BE">
            <wp:extent cx="6114169" cy="1285875"/>
            <wp:effectExtent l="0" t="0" r="127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8387" cy="12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3DD4" w14:textId="176783A0" w:rsidR="00DB0DA7" w:rsidRDefault="00DB0DA7" w:rsidP="00215562">
      <w:pPr>
        <w:pStyle w:val="Nadpis2text"/>
        <w:numPr>
          <w:ilvl w:val="0"/>
          <w:numId w:val="0"/>
        </w:numPr>
        <w:ind w:left="576"/>
      </w:pPr>
    </w:p>
    <w:p w14:paraId="62D4D549" w14:textId="00FB5C4A" w:rsidR="00DB0DA7" w:rsidRDefault="00DB0DA7" w:rsidP="00215562">
      <w:pPr>
        <w:pStyle w:val="Nadpis2text"/>
        <w:numPr>
          <w:ilvl w:val="0"/>
          <w:numId w:val="0"/>
        </w:numPr>
        <w:ind w:left="576"/>
      </w:pPr>
    </w:p>
    <w:p w14:paraId="228F9DA5" w14:textId="77777777" w:rsidR="00DB0DA7" w:rsidRDefault="00DB0DA7" w:rsidP="00215562">
      <w:pPr>
        <w:pStyle w:val="Nadpis2text"/>
        <w:numPr>
          <w:ilvl w:val="0"/>
          <w:numId w:val="0"/>
        </w:numPr>
        <w:ind w:left="576"/>
      </w:pPr>
    </w:p>
    <w:p w14:paraId="5499E101" w14:textId="77777777" w:rsidR="00DB0DA7" w:rsidRDefault="00DB0DA7" w:rsidP="00215562">
      <w:pPr>
        <w:pStyle w:val="Nadpis2text"/>
        <w:numPr>
          <w:ilvl w:val="0"/>
          <w:numId w:val="0"/>
        </w:numPr>
        <w:ind w:left="576"/>
      </w:pPr>
    </w:p>
    <w:p w14:paraId="46402898" w14:textId="77777777" w:rsidR="00DB0DA7" w:rsidRDefault="00DB0DA7" w:rsidP="00215562">
      <w:pPr>
        <w:pStyle w:val="Nadpis2text"/>
        <w:numPr>
          <w:ilvl w:val="0"/>
          <w:numId w:val="0"/>
        </w:numPr>
        <w:ind w:left="576"/>
      </w:pPr>
    </w:p>
    <w:p w14:paraId="4EA9CC00" w14:textId="77777777" w:rsidR="00DB0DA7" w:rsidRPr="00DB0DA7" w:rsidRDefault="00DB0DA7" w:rsidP="00DB0DA7">
      <w:pPr>
        <w:pStyle w:val="Textprce"/>
      </w:pPr>
    </w:p>
    <w:bookmarkEnd w:id="27"/>
    <w:bookmarkEnd w:id="28"/>
    <w:bookmarkEnd w:id="29"/>
    <w:bookmarkEnd w:id="30"/>
    <w:bookmarkEnd w:id="33"/>
    <w:bookmarkEnd w:id="34"/>
    <w:p w14:paraId="0B77FAB2" w14:textId="705DA5B7" w:rsidR="007B198C" w:rsidRPr="00215562" w:rsidRDefault="007B198C" w:rsidP="00215562">
      <w:pPr>
        <w:rPr>
          <w:color w:val="000000" w:themeColor="text1"/>
        </w:rPr>
      </w:pPr>
    </w:p>
    <w:p w14:paraId="14D93B6F" w14:textId="77777777" w:rsidR="0044149D" w:rsidRPr="0044149D" w:rsidRDefault="0044149D" w:rsidP="0037709B"/>
    <w:sectPr w:rsidR="0044149D" w:rsidRPr="0044149D" w:rsidSect="0056551F">
      <w:headerReference w:type="default" r:id="rId11"/>
      <w:pgSz w:w="11906" w:h="16838" w:code="9"/>
      <w:pgMar w:top="1701" w:right="1134" w:bottom="1134" w:left="1134" w:header="851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67001" w14:textId="77777777" w:rsidR="007E7796" w:rsidRDefault="007E7796" w:rsidP="0056551F">
      <w:r>
        <w:separator/>
      </w:r>
    </w:p>
  </w:endnote>
  <w:endnote w:type="continuationSeparator" w:id="0">
    <w:p w14:paraId="3D03D528" w14:textId="77777777" w:rsidR="007E7796" w:rsidRDefault="007E7796" w:rsidP="0056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B7C08" w14:textId="77777777" w:rsidR="007E7796" w:rsidRDefault="007E7796" w:rsidP="0056551F">
      <w:r>
        <w:separator/>
      </w:r>
    </w:p>
  </w:footnote>
  <w:footnote w:type="continuationSeparator" w:id="0">
    <w:p w14:paraId="376A71C8" w14:textId="77777777" w:rsidR="007E7796" w:rsidRDefault="007E7796" w:rsidP="0056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FB317" w14:textId="77777777" w:rsidR="0056551F" w:rsidRDefault="0056551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00F18" w14:textId="77777777" w:rsidR="0044149D" w:rsidRPr="0044149D" w:rsidRDefault="0044149D" w:rsidP="0044149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E759C"/>
    <w:multiLevelType w:val="multilevel"/>
    <w:tmpl w:val="99BA0EBC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5AF2DA1"/>
    <w:multiLevelType w:val="hybridMultilevel"/>
    <w:tmpl w:val="7542C9E2"/>
    <w:lvl w:ilvl="0" w:tplc="C38A3E84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50E05"/>
    <w:multiLevelType w:val="hybridMultilevel"/>
    <w:tmpl w:val="232479D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34A1C"/>
    <w:multiLevelType w:val="hybridMultilevel"/>
    <w:tmpl w:val="5C2EE498"/>
    <w:lvl w:ilvl="0" w:tplc="207483CC">
      <w:start w:val="1"/>
      <w:numFmt w:val="upperRoman"/>
      <w:pStyle w:val="Obsah1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F61B9"/>
    <w:multiLevelType w:val="hybridMultilevel"/>
    <w:tmpl w:val="40F434BA"/>
    <w:lvl w:ilvl="0" w:tplc="3F82CAAA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DE3C73"/>
    <w:multiLevelType w:val="hybridMultilevel"/>
    <w:tmpl w:val="9EC0DACA"/>
    <w:lvl w:ilvl="0" w:tplc="08CCD892">
      <w:start w:val="1"/>
      <w:numFmt w:val="upperRoman"/>
      <w:pStyle w:val="st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B77E1"/>
    <w:multiLevelType w:val="hybridMultilevel"/>
    <w:tmpl w:val="15AA9784"/>
    <w:lvl w:ilvl="0" w:tplc="2A485FB6">
      <w:start w:val="1"/>
      <w:numFmt w:val="lowerLetter"/>
      <w:pStyle w:val="Odstavecseseznamem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ytDQwNzezNDY2MzdS0lEKTi0uzszPAykwqgUARJzNVSwAAAA="/>
  </w:docVars>
  <w:rsids>
    <w:rsidRoot w:val="00310B2C"/>
    <w:rsid w:val="0002720C"/>
    <w:rsid w:val="0005714F"/>
    <w:rsid w:val="00064BA0"/>
    <w:rsid w:val="00065CB9"/>
    <w:rsid w:val="00070005"/>
    <w:rsid w:val="00086B48"/>
    <w:rsid w:val="000A5332"/>
    <w:rsid w:val="000F5544"/>
    <w:rsid w:val="001036D9"/>
    <w:rsid w:val="0010374C"/>
    <w:rsid w:val="0016172F"/>
    <w:rsid w:val="001926CE"/>
    <w:rsid w:val="001F4AA5"/>
    <w:rsid w:val="00215562"/>
    <w:rsid w:val="002563FD"/>
    <w:rsid w:val="0028006D"/>
    <w:rsid w:val="00293939"/>
    <w:rsid w:val="002C5DD9"/>
    <w:rsid w:val="00310B2C"/>
    <w:rsid w:val="00347BB7"/>
    <w:rsid w:val="0037709B"/>
    <w:rsid w:val="003E49FD"/>
    <w:rsid w:val="00406811"/>
    <w:rsid w:val="004177B1"/>
    <w:rsid w:val="0044149D"/>
    <w:rsid w:val="00484360"/>
    <w:rsid w:val="005274FA"/>
    <w:rsid w:val="00560265"/>
    <w:rsid w:val="0056551F"/>
    <w:rsid w:val="00582100"/>
    <w:rsid w:val="00584416"/>
    <w:rsid w:val="00596CC8"/>
    <w:rsid w:val="005C742E"/>
    <w:rsid w:val="005D4073"/>
    <w:rsid w:val="005F2A40"/>
    <w:rsid w:val="005F417B"/>
    <w:rsid w:val="006218C9"/>
    <w:rsid w:val="006364BC"/>
    <w:rsid w:val="00652D33"/>
    <w:rsid w:val="006A05F3"/>
    <w:rsid w:val="006C7521"/>
    <w:rsid w:val="006E7B1B"/>
    <w:rsid w:val="006F012C"/>
    <w:rsid w:val="006F2EDD"/>
    <w:rsid w:val="006F7C76"/>
    <w:rsid w:val="00710845"/>
    <w:rsid w:val="007B198C"/>
    <w:rsid w:val="007B3905"/>
    <w:rsid w:val="007D5E73"/>
    <w:rsid w:val="007E7796"/>
    <w:rsid w:val="008219A3"/>
    <w:rsid w:val="008452DD"/>
    <w:rsid w:val="008464B0"/>
    <w:rsid w:val="00860D44"/>
    <w:rsid w:val="008D1A6F"/>
    <w:rsid w:val="0096510B"/>
    <w:rsid w:val="00966814"/>
    <w:rsid w:val="009771F4"/>
    <w:rsid w:val="009A5DCE"/>
    <w:rsid w:val="009A74FA"/>
    <w:rsid w:val="009E452F"/>
    <w:rsid w:val="009F7D64"/>
    <w:rsid w:val="00A04121"/>
    <w:rsid w:val="00A10398"/>
    <w:rsid w:val="00A12722"/>
    <w:rsid w:val="00A1372D"/>
    <w:rsid w:val="00A356B1"/>
    <w:rsid w:val="00AE0231"/>
    <w:rsid w:val="00AF36D9"/>
    <w:rsid w:val="00B122D0"/>
    <w:rsid w:val="00B34815"/>
    <w:rsid w:val="00B65BCE"/>
    <w:rsid w:val="00C1690A"/>
    <w:rsid w:val="00C33473"/>
    <w:rsid w:val="00C37B54"/>
    <w:rsid w:val="00C6148D"/>
    <w:rsid w:val="00C93B39"/>
    <w:rsid w:val="00D2128A"/>
    <w:rsid w:val="00D607F9"/>
    <w:rsid w:val="00DB0DA7"/>
    <w:rsid w:val="00DB471E"/>
    <w:rsid w:val="00DF69BE"/>
    <w:rsid w:val="00E16187"/>
    <w:rsid w:val="00E62A44"/>
    <w:rsid w:val="00EB4B6D"/>
    <w:rsid w:val="00EE0F0D"/>
    <w:rsid w:val="00EE526C"/>
    <w:rsid w:val="00EE633C"/>
    <w:rsid w:val="00F10CB1"/>
    <w:rsid w:val="00F143DA"/>
    <w:rsid w:val="00F276DB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E1DD"/>
  <w14:defaultImageDpi w14:val="330"/>
  <w15:chartTrackingRefBased/>
  <w15:docId w15:val="{15C95315-952A-4CA4-BCB3-1E8EA344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4149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6F012C"/>
    <w:pPr>
      <w:keepNext/>
      <w:pageBreakBefore/>
      <w:numPr>
        <w:numId w:val="2"/>
      </w:numPr>
      <w:tabs>
        <w:tab w:val="left" w:pos="567"/>
      </w:tabs>
      <w:spacing w:after="120" w:line="360" w:lineRule="auto"/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6F012C"/>
    <w:pPr>
      <w:keepNext/>
      <w:numPr>
        <w:ilvl w:val="1"/>
        <w:numId w:val="2"/>
      </w:numPr>
      <w:tabs>
        <w:tab w:val="left" w:pos="851"/>
      </w:tabs>
      <w:spacing w:before="240" w:after="120" w:line="360" w:lineRule="auto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6F012C"/>
    <w:pPr>
      <w:keepNext/>
      <w:numPr>
        <w:ilvl w:val="2"/>
        <w:numId w:val="2"/>
      </w:numPr>
      <w:tabs>
        <w:tab w:val="left" w:pos="1134"/>
      </w:tabs>
      <w:spacing w:before="240" w:after="120" w:line="360" w:lineRule="auto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link w:val="Nadpis4Char"/>
    <w:qFormat/>
    <w:rsid w:val="006F012C"/>
    <w:pPr>
      <w:keepNext/>
      <w:numPr>
        <w:ilvl w:val="3"/>
        <w:numId w:val="2"/>
      </w:numPr>
      <w:spacing w:before="240" w:after="120" w:line="360" w:lineRule="auto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link w:val="Nadpis5Char"/>
    <w:rsid w:val="006F012C"/>
    <w:pPr>
      <w:numPr>
        <w:ilvl w:val="4"/>
        <w:numId w:val="2"/>
      </w:numPr>
      <w:spacing w:before="240" w:after="120" w:line="360" w:lineRule="auto"/>
      <w:outlineLvl w:val="4"/>
    </w:pPr>
  </w:style>
  <w:style w:type="paragraph" w:styleId="Nadpis6">
    <w:name w:val="heading 6"/>
    <w:aliases w:val="Nepoužívaný 6"/>
    <w:basedOn w:val="Normln"/>
    <w:next w:val="Normln"/>
    <w:link w:val="Nadpis6Char"/>
    <w:qFormat/>
    <w:rsid w:val="006F012C"/>
    <w:pPr>
      <w:numPr>
        <w:ilvl w:val="5"/>
        <w:numId w:val="2"/>
      </w:numPr>
      <w:spacing w:before="240" w:after="60" w:line="360" w:lineRule="auto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link w:val="Nadpis7Char"/>
    <w:qFormat/>
    <w:rsid w:val="006F012C"/>
    <w:pPr>
      <w:numPr>
        <w:ilvl w:val="6"/>
        <w:numId w:val="2"/>
      </w:numPr>
      <w:spacing w:before="240" w:after="60" w:line="360" w:lineRule="auto"/>
      <w:outlineLvl w:val="6"/>
    </w:pPr>
  </w:style>
  <w:style w:type="paragraph" w:styleId="Nadpis8">
    <w:name w:val="heading 8"/>
    <w:aliases w:val="Nepoužívaný 8"/>
    <w:basedOn w:val="Normln"/>
    <w:next w:val="Normln"/>
    <w:link w:val="Nadpis8Char"/>
    <w:qFormat/>
    <w:rsid w:val="006F012C"/>
    <w:pPr>
      <w:numPr>
        <w:ilvl w:val="7"/>
        <w:numId w:val="2"/>
      </w:numPr>
      <w:spacing w:before="240" w:after="60" w:line="360" w:lineRule="auto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link w:val="Nadpis9Char"/>
    <w:qFormat/>
    <w:rsid w:val="006F012C"/>
    <w:pPr>
      <w:numPr>
        <w:ilvl w:val="8"/>
        <w:numId w:val="2"/>
      </w:numPr>
      <w:spacing w:before="240" w:after="60" w:line="360" w:lineRule="auto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76DB"/>
    <w:rPr>
      <w:color w:val="808080"/>
    </w:rPr>
  </w:style>
  <w:style w:type="character" w:customStyle="1" w:styleId="Styl1ablona">
    <w:name w:val="Styl1_šablona"/>
    <w:basedOn w:val="Standardnpsmoodstavce"/>
    <w:uiPriority w:val="1"/>
    <w:rsid w:val="00F276DB"/>
    <w:rPr>
      <w:rFonts w:ascii="Arial Narrow" w:hAnsi="Arial Narrow"/>
      <w:sz w:val="32"/>
    </w:rPr>
  </w:style>
  <w:style w:type="paragraph" w:styleId="Zhlav">
    <w:name w:val="header"/>
    <w:basedOn w:val="Normln"/>
    <w:link w:val="Zhlav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zev">
    <w:name w:val="Title"/>
    <w:basedOn w:val="Normln"/>
    <w:next w:val="Normln"/>
    <w:link w:val="NzevChar"/>
    <w:qFormat/>
    <w:rsid w:val="005C742E"/>
    <w:pPr>
      <w:pageBreakBefore/>
      <w:spacing w:after="120" w:line="360" w:lineRule="auto"/>
      <w:jc w:val="left"/>
    </w:pPr>
    <w:rPr>
      <w:b/>
      <w:bCs/>
      <w:caps/>
      <w:kern w:val="28"/>
      <w:sz w:val="28"/>
      <w:szCs w:val="28"/>
    </w:rPr>
  </w:style>
  <w:style w:type="character" w:customStyle="1" w:styleId="NzevChar">
    <w:name w:val="Název Char"/>
    <w:basedOn w:val="Standardnpsmoodstavce"/>
    <w:link w:val="Nzev"/>
    <w:rsid w:val="005C742E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Pokec">
    <w:name w:val="Pokec"/>
    <w:basedOn w:val="Standardnpsmoodstavce"/>
    <w:rsid w:val="005C742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bstraktabstract">
    <w:name w:val="Abstrakt/abstract"/>
    <w:basedOn w:val="Nzev"/>
    <w:link w:val="AbstraktabstractChar"/>
    <w:qFormat/>
    <w:rsid w:val="008219A3"/>
    <w:pPr>
      <w:pageBreakBefore w:val="0"/>
    </w:pPr>
  </w:style>
  <w:style w:type="paragraph" w:customStyle="1" w:styleId="Abstraktabstracttext">
    <w:name w:val="Abstrakt/abstract text"/>
    <w:basedOn w:val="Normln"/>
    <w:link w:val="AbstraktabstracttextChar"/>
    <w:qFormat/>
    <w:rsid w:val="005C742E"/>
    <w:pPr>
      <w:spacing w:after="120" w:line="360" w:lineRule="auto"/>
    </w:pPr>
  </w:style>
  <w:style w:type="character" w:customStyle="1" w:styleId="AbstraktabstractChar">
    <w:name w:val="Abstrakt/abstract Char"/>
    <w:basedOn w:val="NzevChar"/>
    <w:link w:val="Abstraktabstract"/>
    <w:rsid w:val="008219A3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Obsahcontents">
    <w:name w:val="Obsah/contents"/>
    <w:basedOn w:val="Normln"/>
    <w:next w:val="Normln"/>
    <w:rsid w:val="005F417B"/>
    <w:pPr>
      <w:spacing w:after="180" w:line="360" w:lineRule="auto"/>
      <w:jc w:val="left"/>
      <w:outlineLvl w:val="0"/>
    </w:pPr>
    <w:rPr>
      <w:b/>
      <w:bCs/>
      <w:caps/>
      <w:sz w:val="28"/>
      <w:szCs w:val="28"/>
    </w:rPr>
  </w:style>
  <w:style w:type="character" w:customStyle="1" w:styleId="AbstraktabstracttextChar">
    <w:name w:val="Abstrakt/abstract text Char"/>
    <w:basedOn w:val="Standardnpsmoodstavce"/>
    <w:link w:val="Abstraktabstracttext"/>
    <w:rsid w:val="005C742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vodzvrintroductionconclusion">
    <w:name w:val="Úvod+závěr/introduction+conclusion"/>
    <w:basedOn w:val="Normln"/>
    <w:next w:val="Textprce"/>
    <w:link w:val="vodzvrintroductionconclusionChar"/>
    <w:qFormat/>
    <w:rsid w:val="0096510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Textprce">
    <w:name w:val="Text práce"/>
    <w:basedOn w:val="Normln"/>
    <w:link w:val="TextprceChar"/>
    <w:qFormat/>
    <w:rsid w:val="0096510B"/>
    <w:pPr>
      <w:spacing w:after="120" w:line="360" w:lineRule="auto"/>
    </w:pPr>
    <w:rPr>
      <w:color w:val="000000" w:themeColor="text1"/>
    </w:rPr>
  </w:style>
  <w:style w:type="paragraph" w:styleId="Zkladntext">
    <w:name w:val="Body Text"/>
    <w:basedOn w:val="Normln"/>
    <w:link w:val="ZkladntextChar"/>
    <w:semiHidden/>
    <w:rsid w:val="006F012C"/>
    <w:pPr>
      <w:spacing w:before="60" w:after="60"/>
      <w:jc w:val="center"/>
    </w:pPr>
    <w:rPr>
      <w:b/>
      <w:bCs/>
    </w:rPr>
  </w:style>
  <w:style w:type="character" w:customStyle="1" w:styleId="TextprceChar">
    <w:name w:val="Text práce Char"/>
    <w:basedOn w:val="Standardnpsmoodstavce"/>
    <w:link w:val="Textprce"/>
    <w:rsid w:val="0096510B"/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customStyle="1" w:styleId="st">
    <w:name w:val="Část"/>
    <w:basedOn w:val="Normln"/>
    <w:next w:val="Normln"/>
    <w:rsid w:val="00065CB9"/>
    <w:pPr>
      <w:pageBreakBefore/>
      <w:numPr>
        <w:numId w:val="6"/>
      </w:numPr>
      <w:spacing w:before="6000" w:line="360" w:lineRule="auto"/>
      <w:ind w:left="0" w:firstLine="0"/>
      <w:jc w:val="left"/>
      <w:outlineLvl w:val="0"/>
    </w:pPr>
    <w:rPr>
      <w:b/>
      <w:bCs/>
      <w:caps/>
      <w:sz w:val="36"/>
      <w:szCs w:val="28"/>
    </w:rPr>
  </w:style>
  <w:style w:type="paragraph" w:customStyle="1" w:styleId="st-slice">
    <w:name w:val="Část-číslice"/>
    <w:basedOn w:val="st"/>
    <w:rsid w:val="00F143DA"/>
    <w:pPr>
      <w:numPr>
        <w:numId w:val="1"/>
      </w:numPr>
      <w:jc w:val="right"/>
    </w:pPr>
  </w:style>
  <w:style w:type="character" w:customStyle="1" w:styleId="Nadpis1Char">
    <w:name w:val="Nadpis 1 Char"/>
    <w:basedOn w:val="Standardnpsmoodstavce"/>
    <w:link w:val="Nadpis1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rsid w:val="006F012C"/>
    <w:rPr>
      <w:rFonts w:ascii="Times New Roman" w:eastAsia="Times New Roman" w:hAnsi="Times New Roman" w:cs="Times New Roman"/>
      <w:b/>
      <w:bCs/>
      <w:i/>
      <w:iCs/>
      <w:sz w:val="24"/>
      <w:szCs w:val="24"/>
      <w:lang w:eastAsia="cs-CZ"/>
    </w:rPr>
  </w:style>
  <w:style w:type="character" w:customStyle="1" w:styleId="Nadpis5Char">
    <w:name w:val="Nadpis 5 Char"/>
    <w:aliases w:val="Nepoužívaný 5 Char"/>
    <w:basedOn w:val="Standardnpsmoodstavce"/>
    <w:link w:val="Nadpis5"/>
    <w:rsid w:val="006F012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6Char">
    <w:name w:val="Nadpis 6 Char"/>
    <w:aliases w:val="Nepoužívaný 6 Char"/>
    <w:basedOn w:val="Standardnpsmoodstavce"/>
    <w:link w:val="Nadpis6"/>
    <w:rsid w:val="006F012C"/>
    <w:rPr>
      <w:rFonts w:ascii="Times New Roman" w:eastAsia="Times New Roman" w:hAnsi="Times New Roman" w:cs="Times New Roman"/>
      <w:i/>
      <w:iCs/>
      <w:lang w:eastAsia="cs-CZ"/>
    </w:rPr>
  </w:style>
  <w:style w:type="character" w:customStyle="1" w:styleId="Nadpis7Char">
    <w:name w:val="Nadpis 7 Char"/>
    <w:aliases w:val="Nepoužívaný 7 Char"/>
    <w:basedOn w:val="Standardnpsmoodstavce"/>
    <w:link w:val="Nadpis7"/>
    <w:rsid w:val="006F012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8Char">
    <w:name w:val="Nadpis 8 Char"/>
    <w:aliases w:val="Nepoužívaný 8 Char"/>
    <w:basedOn w:val="Standardnpsmoodstavce"/>
    <w:link w:val="Nadpis8"/>
    <w:rsid w:val="006F012C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Nadpis9Char">
    <w:name w:val="Nadpis 9 Char"/>
    <w:aliases w:val="Nepoužívaný 9 Char"/>
    <w:basedOn w:val="Standardnpsmoodstavce"/>
    <w:link w:val="Nadpis9"/>
    <w:rsid w:val="006F012C"/>
    <w:rPr>
      <w:rFonts w:ascii="Times New Roman" w:eastAsia="Times New Roman" w:hAnsi="Times New Roman" w:cs="Times New Roman"/>
      <w:b/>
      <w:bCs/>
      <w:i/>
      <w:iCs/>
      <w:sz w:val="18"/>
      <w:szCs w:val="18"/>
      <w:lang w:eastAsia="cs-CZ"/>
    </w:rPr>
  </w:style>
  <w:style w:type="paragraph" w:customStyle="1" w:styleId="Nadpis1text">
    <w:name w:val="Nadpis 1_text"/>
    <w:basedOn w:val="Nadpis1"/>
    <w:next w:val="Textprce"/>
    <w:link w:val="Nadpis1textChar"/>
    <w:qFormat/>
    <w:rsid w:val="006F012C"/>
  </w:style>
  <w:style w:type="paragraph" w:customStyle="1" w:styleId="Nadpis2text">
    <w:name w:val="Nadpis 2_text"/>
    <w:basedOn w:val="Nadpis2"/>
    <w:next w:val="Textprce"/>
    <w:link w:val="Nadpis2textChar"/>
    <w:qFormat/>
    <w:rsid w:val="006F012C"/>
  </w:style>
  <w:style w:type="character" w:customStyle="1" w:styleId="Nadpis1textChar">
    <w:name w:val="Nadpis 1_text Char"/>
    <w:basedOn w:val="Nadpis1Char"/>
    <w:link w:val="Nadpis1text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Nadpis3text">
    <w:name w:val="Nadpis 3_text"/>
    <w:basedOn w:val="Nadpis3"/>
    <w:next w:val="Textprce"/>
    <w:link w:val="Nadpis3textChar"/>
    <w:qFormat/>
    <w:rsid w:val="006F012C"/>
  </w:style>
  <w:style w:type="character" w:customStyle="1" w:styleId="Nadpis2textChar">
    <w:name w:val="Nadpis 2_text Char"/>
    <w:basedOn w:val="Nadpis2Char"/>
    <w:link w:val="Nadpis2text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textChar">
    <w:name w:val="Nadpis 3_text Char"/>
    <w:basedOn w:val="Nadpis3Char"/>
    <w:link w:val="Nadpis3text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F7D64"/>
    <w:pPr>
      <w:numPr>
        <w:numId w:val="7"/>
      </w:numPr>
      <w:tabs>
        <w:tab w:val="right" w:leader="dot" w:pos="8777"/>
      </w:tabs>
      <w:spacing w:before="120" w:after="120"/>
      <w:ind w:left="397" w:right="567" w:hanging="397"/>
      <w:jc w:val="left"/>
      <w:outlineLvl w:val="0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unhideWhenUsed/>
    <w:rsid w:val="00A356B1"/>
    <w:pPr>
      <w:tabs>
        <w:tab w:val="right" w:leader="dot" w:pos="8777"/>
      </w:tabs>
      <w:spacing w:before="120" w:after="120"/>
      <w:ind w:left="567" w:right="567" w:hanging="567"/>
      <w:jc w:val="left"/>
      <w:outlineLvl w:val="0"/>
    </w:pPr>
    <w:rPr>
      <w:b/>
      <w:caps/>
    </w:rPr>
  </w:style>
  <w:style w:type="paragraph" w:styleId="Obsah3">
    <w:name w:val="toc 3"/>
    <w:basedOn w:val="Normln"/>
    <w:next w:val="Normln"/>
    <w:autoRedefine/>
    <w:uiPriority w:val="39"/>
    <w:unhideWhenUsed/>
    <w:rsid w:val="000A5332"/>
    <w:pPr>
      <w:tabs>
        <w:tab w:val="right" w:leader="dot" w:pos="8777"/>
      </w:tabs>
      <w:spacing w:before="120" w:after="120"/>
      <w:ind w:left="993" w:right="567" w:hanging="709"/>
      <w:jc w:val="left"/>
      <w:outlineLvl w:val="2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AF36D9"/>
    <w:rPr>
      <w:color w:val="auto"/>
      <w:u w:val="single"/>
    </w:rPr>
  </w:style>
  <w:style w:type="paragraph" w:customStyle="1" w:styleId="Plohaattachment">
    <w:name w:val="Příloha/attachment"/>
    <w:basedOn w:val="vodzvrintroductionconclusion"/>
    <w:next w:val="Textprce"/>
    <w:link w:val="PlohaattachmentChar"/>
    <w:qFormat/>
    <w:rsid w:val="00DF69BE"/>
  </w:style>
  <w:style w:type="character" w:customStyle="1" w:styleId="vodzvrintroductionconclusionChar">
    <w:name w:val="Úvod+závěr/introduction+conclusion Char"/>
    <w:basedOn w:val="Standardnpsmoodstavce"/>
    <w:link w:val="vodzvrintroductionconclusion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PlohaattachmentChar">
    <w:name w:val="Příloha/attachment Char"/>
    <w:basedOn w:val="vodzvrintroductionconclusionChar"/>
    <w:link w:val="Plohaattachment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paragraph" w:styleId="Nadpisobsahu">
    <w:name w:val="TOC Heading"/>
    <w:basedOn w:val="Nadpis1"/>
    <w:next w:val="Normln"/>
    <w:uiPriority w:val="39"/>
    <w:unhideWhenUsed/>
    <w:rsid w:val="0010374C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Obsah1st">
    <w:name w:val="Obsah 1_část"/>
    <w:basedOn w:val="Obsah1"/>
    <w:qFormat/>
    <w:rsid w:val="00B34815"/>
    <w:pPr>
      <w:ind w:left="340" w:hanging="340"/>
    </w:pPr>
    <w:rPr>
      <w:rFonts w:eastAsiaTheme="minorEastAsia" w:cstheme="minorBidi"/>
      <w:b w:val="0"/>
      <w:caps w:val="0"/>
      <w:noProof/>
      <w:szCs w:val="22"/>
    </w:rPr>
  </w:style>
  <w:style w:type="paragraph" w:styleId="Titulek">
    <w:name w:val="caption"/>
    <w:aliases w:val="Titulek/caption"/>
    <w:basedOn w:val="Textprce"/>
    <w:next w:val="Textprce"/>
    <w:uiPriority w:val="35"/>
    <w:unhideWhenUsed/>
    <w:qFormat/>
    <w:rsid w:val="0002720C"/>
    <w:pPr>
      <w:spacing w:before="120" w:line="240" w:lineRule="auto"/>
      <w:jc w:val="center"/>
    </w:pPr>
    <w:rPr>
      <w:iCs/>
      <w:szCs w:val="18"/>
    </w:rPr>
  </w:style>
  <w:style w:type="paragraph" w:styleId="Obsah4">
    <w:name w:val="toc 4"/>
    <w:basedOn w:val="Normln"/>
    <w:next w:val="Normln"/>
    <w:autoRedefine/>
    <w:uiPriority w:val="39"/>
    <w:unhideWhenUsed/>
    <w:rsid w:val="00B34815"/>
    <w:pPr>
      <w:ind w:left="1418" w:right="567" w:hanging="851"/>
      <w:jc w:val="left"/>
    </w:pPr>
  </w:style>
  <w:style w:type="paragraph" w:styleId="Seznamobrzk">
    <w:name w:val="table of figures"/>
    <w:basedOn w:val="Normln"/>
    <w:next w:val="Normln"/>
    <w:uiPriority w:val="99"/>
    <w:unhideWhenUsed/>
    <w:rsid w:val="007D5E73"/>
    <w:pPr>
      <w:spacing w:before="120" w:after="120"/>
    </w:pPr>
  </w:style>
  <w:style w:type="paragraph" w:styleId="Odstavecseseznamem">
    <w:name w:val="List Paragraph"/>
    <w:basedOn w:val="Textprce"/>
    <w:uiPriority w:val="34"/>
    <w:qFormat/>
    <w:rsid w:val="00C93B39"/>
    <w:pPr>
      <w:numPr>
        <w:numId w:val="8"/>
      </w:numPr>
      <w:ind w:left="567" w:hanging="357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3939"/>
    <w:rPr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3939"/>
    <w:rPr>
      <w:rFonts w:ascii="Times New Roman" w:eastAsia="Times New Roman" w:hAnsi="Times New Roman" w:cs="Times New Roman"/>
      <w:sz w:val="18"/>
      <w:szCs w:val="1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070005"/>
    <w:pPr>
      <w:spacing w:before="100" w:beforeAutospacing="1" w:after="100" w:afterAutospacing="1"/>
      <w:jc w:val="left"/>
    </w:pPr>
  </w:style>
  <w:style w:type="character" w:styleId="Siln">
    <w:name w:val="Strong"/>
    <w:basedOn w:val="Standardnpsmoodstavce"/>
    <w:uiPriority w:val="22"/>
    <w:qFormat/>
    <w:rsid w:val="000700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binova\Documents\Vlastn&#237;%20&#353;ablony%20Office\sablona_UT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6E2F08EA564A8AA93A0A4C06389FA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29B94C5-8068-4513-A2E4-DBF8BFF1AAAA}"/>
      </w:docPartPr>
      <w:docPartBody>
        <w:p w:rsidR="005D6630" w:rsidRDefault="00DB76E3" w:rsidP="00DB76E3">
          <w:pPr>
            <w:pStyle w:val="DA6E2F08EA564A8AA93A0A4C06389FA06"/>
          </w:pPr>
          <w:r w:rsidRPr="0056551F">
            <w:rPr>
              <w:rStyle w:val="Zstupntext"/>
              <w:rFonts w:ascii="Arial Narrow" w:eastAsiaTheme="minorHAnsi" w:hAnsi="Arial Narrow"/>
              <w:sz w:val="32"/>
            </w:rPr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897"/>
    <w:rsid w:val="000343AE"/>
    <w:rsid w:val="001461A8"/>
    <w:rsid w:val="004B4C78"/>
    <w:rsid w:val="005A3897"/>
    <w:rsid w:val="005D6630"/>
    <w:rsid w:val="0082190C"/>
    <w:rsid w:val="00DB76E3"/>
    <w:rsid w:val="00E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B76E3"/>
    <w:rPr>
      <w:color w:val="808080"/>
    </w:rPr>
  </w:style>
  <w:style w:type="paragraph" w:customStyle="1" w:styleId="B6DC89FACADD4BA89D3E4C0BA94C80B2">
    <w:name w:val="B6DC89FACADD4BA89D3E4C0BA94C80B2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1">
    <w:name w:val="B6DC89FACADD4BA89D3E4C0BA94C80B21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2">
    <w:name w:val="B6DC89FACADD4BA89D3E4C0BA94C80B22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3">
    <w:name w:val="B6DC89FACADD4BA89D3E4C0BA94C80B23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4">
    <w:name w:val="B6DC89FACADD4BA89D3E4C0BA94C80B24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">
    <w:name w:val="DA6E2F08EA564A8AA93A0A4C06389FA0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5">
    <w:name w:val="B6DC89FACADD4BA89D3E4C0BA94C80B25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1">
    <w:name w:val="DA6E2F08EA564A8AA93A0A4C06389FA01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6">
    <w:name w:val="B6DC89FACADD4BA89D3E4C0BA94C80B26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2">
    <w:name w:val="DA6E2F08EA564A8AA93A0A4C06389FA02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7">
    <w:name w:val="B6DC89FACADD4BA89D3E4C0BA94C80B27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3">
    <w:name w:val="DA6E2F08EA564A8AA93A0A4C06389FA03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8">
    <w:name w:val="B6DC89FACADD4BA89D3E4C0BA94C80B28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4">
    <w:name w:val="DA6E2F08EA564A8AA93A0A4C06389FA04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9">
    <w:name w:val="B6DC89FACADD4BA89D3E4C0BA94C80B29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5">
    <w:name w:val="DA6E2F08EA564A8AA93A0A4C06389FA05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10">
    <w:name w:val="B6DC89FACADD4BA89D3E4C0BA94C80B210"/>
    <w:rsid w:val="00DB76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6">
    <w:name w:val="DA6E2F08EA564A8AA93A0A4C06389FA06"/>
    <w:rsid w:val="00DB76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F9FFDE3C7148A287A8FBE654D92BFA">
    <w:name w:val="F8F9FFDE3C7148A287A8FBE654D92BFA"/>
    <w:rsid w:val="00DB76E3"/>
  </w:style>
  <w:style w:type="paragraph" w:customStyle="1" w:styleId="B64322E940A5424283E89EF902C22891">
    <w:name w:val="B64322E940A5424283E89EF902C22891"/>
    <w:rsid w:val="00DB76E3"/>
  </w:style>
  <w:style w:type="paragraph" w:customStyle="1" w:styleId="0DEE8E74DDA04543A7615EB7E1B69249">
    <w:name w:val="0DEE8E74DDA04543A7615EB7E1B69249"/>
    <w:rsid w:val="00DB7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4A5F7-841B-43D1-AEFE-4230F91FD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sablona_UTB</Template>
  <TotalTime>40</TotalTime>
  <Pages>1</Pages>
  <Words>1296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-- Závěrečná práce</vt:lpstr>
    </vt:vector>
  </TitlesOfParts>
  <Company>K.UTB Zlín</Company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Závěrečná práce</dc:title>
  <dc:subject/>
  <dc:creator>Světlana Hrabinová</dc:creator>
  <cp:keywords/>
  <dc:description/>
  <cp:lastModifiedBy>David Papaj</cp:lastModifiedBy>
  <cp:revision>9</cp:revision>
  <cp:lastPrinted>2019-10-24T12:43:00Z</cp:lastPrinted>
  <dcterms:created xsi:type="dcterms:W3CDTF">2020-04-02T07:16:00Z</dcterms:created>
  <dcterms:modified xsi:type="dcterms:W3CDTF">2021-03-12T17:52:00Z</dcterms:modified>
</cp:coreProperties>
</file>